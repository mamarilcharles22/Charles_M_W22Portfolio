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0F525" w14:textId="77777777" w:rsidR="0020172A" w:rsidRDefault="00285D11">
      <w:pPr>
        <w:pStyle w:val="Name"/>
      </w:pPr>
      <w:r>
        <w:t xml:space="preserve">Charles </w:t>
      </w:r>
    </w:p>
    <w:p w14:paraId="40198201" w14:textId="77777777" w:rsidR="00285D11" w:rsidRDefault="00285D11">
      <w:pPr>
        <w:pStyle w:val="Name"/>
      </w:pPr>
      <w:r>
        <w:t>mamaril</w:t>
      </w:r>
    </w:p>
    <w:p w14:paraId="2D9D39FB" w14:textId="77777777" w:rsidR="003D1AE1" w:rsidRPr="003D1AE1" w:rsidRDefault="003D1AE1">
      <w:pPr>
        <w:pStyle w:val="Name"/>
        <w:rPr>
          <w:b w:val="0"/>
          <w:bCs/>
          <w:sz w:val="24"/>
          <w:szCs w:val="24"/>
        </w:rPr>
      </w:pPr>
      <w:r w:rsidRPr="003D1AE1">
        <w:rPr>
          <w:b w:val="0"/>
          <w:bCs/>
          <w:sz w:val="24"/>
          <w:szCs w:val="24"/>
        </w:rPr>
        <w:t>student</w:t>
      </w:r>
    </w:p>
    <w:p w14:paraId="03C60EF4" w14:textId="77777777" w:rsidR="0020172A" w:rsidRDefault="00F066D0">
      <w:pPr>
        <w:pStyle w:val="ContactInfo"/>
      </w:pPr>
      <w:r>
        <w:t xml:space="preserve">540 Dawes Road | 416-822-7021 | </w:t>
      </w:r>
      <w:hyperlink r:id="rId8" w:history="1">
        <w:r w:rsidR="003D1AE1" w:rsidRPr="00A90CF8">
          <w:rPr>
            <w:rStyle w:val="Hyperlink"/>
          </w:rPr>
          <w:t>mamarilcharles58@gmail.com</w:t>
        </w:r>
      </w:hyperlink>
    </w:p>
    <w:p w14:paraId="60386607" w14:textId="77777777" w:rsidR="003D1AE1" w:rsidRDefault="003D1AE1">
      <w:pPr>
        <w:pStyle w:val="ContactInfo"/>
      </w:pPr>
    </w:p>
    <w:p w14:paraId="6EAF0E01" w14:textId="77777777" w:rsidR="003D1AE1" w:rsidRDefault="003D1AE1">
      <w:pPr>
        <w:pStyle w:val="ContactInfo"/>
      </w:pPr>
    </w:p>
    <w:p w14:paraId="4CB9390B" w14:textId="77777777" w:rsidR="003D1AE1" w:rsidRDefault="003D1AE1">
      <w:pPr>
        <w:pStyle w:val="ContactInfo"/>
        <w:rPr>
          <w:b/>
          <w:bCs/>
        </w:rPr>
      </w:pPr>
      <w:r>
        <w:rPr>
          <w:b/>
          <w:bCs/>
        </w:rPr>
        <w:t>Objective</w:t>
      </w:r>
    </w:p>
    <w:p w14:paraId="78CE3E6C" w14:textId="07E6FBDC" w:rsidR="003D1AE1" w:rsidRPr="003D1AE1" w:rsidRDefault="003D1AE1">
      <w:pPr>
        <w:pStyle w:val="ContactInfo"/>
        <w:rPr>
          <w:b/>
          <w:bCs/>
        </w:rPr>
      </w:pPr>
      <w:r>
        <w:rPr>
          <w:b/>
          <w:bCs/>
        </w:rPr>
        <w:t>To obtain a part</w:t>
      </w:r>
      <w:r w:rsidR="001E792C">
        <w:rPr>
          <w:b/>
          <w:bCs/>
        </w:rPr>
        <w:t>-</w:t>
      </w:r>
      <w:r>
        <w:rPr>
          <w:b/>
          <w:bCs/>
        </w:rPr>
        <w:t xml:space="preserve">time position at </w:t>
      </w:r>
      <w:r w:rsidR="00AA16F1">
        <w:rPr>
          <w:b/>
          <w:bCs/>
        </w:rPr>
        <w:t>GameStop</w:t>
      </w:r>
      <w:r>
        <w:rPr>
          <w:b/>
          <w:bCs/>
        </w:rPr>
        <w:t xml:space="preserve">. A progressive and dynamic environment where I would be able to utilize </w:t>
      </w:r>
      <w:r w:rsidR="00575407">
        <w:rPr>
          <w:b/>
          <w:bCs/>
        </w:rPr>
        <w:t>teamwork skills and communication to provide excellent service.</w:t>
      </w:r>
    </w:p>
    <w:p w14:paraId="1B3DB6DD" w14:textId="77777777" w:rsidR="0020172A" w:rsidRDefault="009D2C86" w:rsidP="00285D11">
      <w:pPr>
        <w:pStyle w:val="Heading1"/>
      </w:pPr>
      <w:sdt>
        <w:sdtPr>
          <w:id w:val="-819804518"/>
          <w:placeholder>
            <w:docPart w:val="ED79F83933AE1E40A07FA924967E751E"/>
          </w:placeholder>
          <w:temporary/>
          <w:showingPlcHdr/>
          <w15:appearance w15:val="hidden"/>
        </w:sdtPr>
        <w:sdtEndPr/>
        <w:sdtContent>
          <w:r w:rsidR="0057698B">
            <w:t>Skills Summary</w:t>
          </w:r>
        </w:sdtContent>
      </w:sdt>
    </w:p>
    <w:p w14:paraId="299CF90E" w14:textId="77777777" w:rsidR="003D1AE1" w:rsidRDefault="001E792C" w:rsidP="001E792C">
      <w:pPr>
        <w:pStyle w:val="ListParagraph"/>
        <w:numPr>
          <w:ilvl w:val="0"/>
          <w:numId w:val="11"/>
        </w:numPr>
      </w:pPr>
      <w:r>
        <w:t>Keen in learning and developing my skills.</w:t>
      </w:r>
    </w:p>
    <w:p w14:paraId="060B4D7B" w14:textId="4358D12E" w:rsidR="001E792C" w:rsidRDefault="001E792C" w:rsidP="001E792C">
      <w:pPr>
        <w:pStyle w:val="ListParagraph"/>
        <w:numPr>
          <w:ilvl w:val="0"/>
          <w:numId w:val="11"/>
        </w:numPr>
      </w:pPr>
      <w:r>
        <w:t>Effective team member who is comfortable with leading and collaborating.</w:t>
      </w:r>
    </w:p>
    <w:p w14:paraId="415DBCA2" w14:textId="6F3763C0" w:rsidR="00AA16F1" w:rsidRDefault="00AA16F1" w:rsidP="001E792C">
      <w:pPr>
        <w:pStyle w:val="ListParagraph"/>
        <w:numPr>
          <w:ilvl w:val="0"/>
          <w:numId w:val="11"/>
        </w:numPr>
      </w:pPr>
      <w:r>
        <w:t>Communicating well with others</w:t>
      </w:r>
      <w:r w:rsidR="00B72DB0">
        <w:t>.</w:t>
      </w:r>
    </w:p>
    <w:p w14:paraId="7AA80E6B" w14:textId="77777777" w:rsidR="001E792C" w:rsidRPr="00285D11" w:rsidRDefault="001E792C" w:rsidP="001E792C">
      <w:pPr>
        <w:pStyle w:val="ListParagraph"/>
        <w:numPr>
          <w:ilvl w:val="0"/>
          <w:numId w:val="11"/>
        </w:numPr>
      </w:pPr>
      <w:r>
        <w:t>Dedicated to work and persistent.</w:t>
      </w:r>
    </w:p>
    <w:p w14:paraId="1C3E1B8E" w14:textId="77777777" w:rsidR="0020172A" w:rsidRDefault="009D2C86">
      <w:pPr>
        <w:pStyle w:val="Heading1"/>
      </w:pPr>
      <w:sdt>
        <w:sdtPr>
          <w:id w:val="-1150367223"/>
          <w:placeholder>
            <w:docPart w:val="D49D38506E010D4F8E07B43758548D91"/>
          </w:placeholder>
          <w:temporary/>
          <w:showingPlcHdr/>
          <w15:appearance w15:val="hidden"/>
        </w:sdtPr>
        <w:sdtEndPr/>
        <w:sdtContent>
          <w:r w:rsidR="0057698B">
            <w:t>Education</w:t>
          </w:r>
        </w:sdtContent>
      </w:sdt>
    </w:p>
    <w:p w14:paraId="15B3D3A8" w14:textId="77777777" w:rsidR="00F066D0" w:rsidRDefault="00F066D0" w:rsidP="00F066D0">
      <w:pPr>
        <w:pStyle w:val="Heading2"/>
      </w:pPr>
      <w:r>
        <w:t xml:space="preserve">Secondary High School Diploma/ </w:t>
      </w:r>
      <w:r w:rsidR="001E792C">
        <w:t xml:space="preserve">September 2015 - </w:t>
      </w:r>
      <w:r>
        <w:t>June 2019</w:t>
      </w:r>
    </w:p>
    <w:p w14:paraId="2ECB88EF" w14:textId="77777777" w:rsidR="00F066D0" w:rsidRPr="00F066D0" w:rsidRDefault="00F066D0" w:rsidP="00F066D0">
      <w:pPr>
        <w:rPr>
          <w:b/>
          <w:bCs/>
          <w:i/>
          <w:iCs/>
        </w:rPr>
      </w:pPr>
      <w:r>
        <w:rPr>
          <w:b/>
          <w:bCs/>
          <w:i/>
          <w:iCs/>
        </w:rPr>
        <w:t>Computer Programming Analyst</w:t>
      </w:r>
      <w:r w:rsidR="001E792C">
        <w:rPr>
          <w:b/>
          <w:bCs/>
          <w:i/>
          <w:iCs/>
        </w:rPr>
        <w:t xml:space="preserve"> / George Brown College / September 2019 - Present</w:t>
      </w:r>
    </w:p>
    <w:p w14:paraId="5150F571" w14:textId="77777777" w:rsidR="0020172A" w:rsidRDefault="0020172A"/>
    <w:p w14:paraId="29E4C7DE" w14:textId="77777777" w:rsidR="0020172A" w:rsidRDefault="009D2C86">
      <w:pPr>
        <w:pStyle w:val="Heading1"/>
      </w:pPr>
      <w:sdt>
        <w:sdtPr>
          <w:id w:val="617349259"/>
          <w:placeholder>
            <w:docPart w:val="658E9088399CB5448A94F3C1931F2933"/>
          </w:placeholder>
          <w:temporary/>
          <w:showingPlcHdr/>
          <w15:appearance w15:val="hidden"/>
        </w:sdtPr>
        <w:sdtEndPr/>
        <w:sdtContent>
          <w:r w:rsidR="0057698B">
            <w:t>Experience</w:t>
          </w:r>
        </w:sdtContent>
      </w:sdt>
    </w:p>
    <w:p w14:paraId="48D464FE" w14:textId="77777777" w:rsidR="0020172A" w:rsidRDefault="00F066D0">
      <w:pPr>
        <w:pStyle w:val="Heading2"/>
      </w:pPr>
      <w:r>
        <w:t>South Street Burger (Bay Street)</w:t>
      </w:r>
    </w:p>
    <w:p w14:paraId="173339D8" w14:textId="77777777" w:rsidR="0020172A" w:rsidRDefault="00F066D0" w:rsidP="00285D11">
      <w:pPr>
        <w:pStyle w:val="Heading3"/>
      </w:pPr>
      <w:r>
        <w:t xml:space="preserve">Service Crew / </w:t>
      </w:r>
      <w:r w:rsidR="001E792C">
        <w:t>October 2017 - Present</w:t>
      </w:r>
    </w:p>
    <w:p w14:paraId="3CE126E0" w14:textId="5DA417D1" w:rsidR="004318D4" w:rsidRDefault="00285D11" w:rsidP="00285D11">
      <w:r>
        <w:t>Scheduled responsibilities such as Cashier, cleaning maintenance, and positioned grill guy.</w:t>
      </w:r>
    </w:p>
    <w:p w14:paraId="7B32856A" w14:textId="77777777" w:rsidR="00AA16F1" w:rsidRDefault="00AA16F1" w:rsidP="00285D11"/>
    <w:p w14:paraId="249D3E9C" w14:textId="77777777" w:rsidR="001E792C" w:rsidRDefault="001E792C" w:rsidP="00285D11">
      <w:pPr>
        <w:rPr>
          <w:b/>
          <w:bCs/>
          <w:i/>
          <w:iCs/>
        </w:rPr>
      </w:pPr>
      <w:r>
        <w:rPr>
          <w:b/>
          <w:bCs/>
          <w:i/>
          <w:iCs/>
        </w:rPr>
        <w:t>Relevant Skills and Experiences</w:t>
      </w:r>
    </w:p>
    <w:p w14:paraId="3F77BB57" w14:textId="77777777" w:rsidR="001E792C" w:rsidRDefault="001E792C" w:rsidP="001E792C">
      <w:pPr>
        <w:pStyle w:val="ListParagraph"/>
        <w:numPr>
          <w:ilvl w:val="0"/>
          <w:numId w:val="11"/>
        </w:numPr>
      </w:pPr>
      <w:r>
        <w:t>Maintaining the accuracy of cleanliness and having a friendly relationship with customers and make them feel satisfied.</w:t>
      </w:r>
    </w:p>
    <w:p w14:paraId="6F5ADC2F" w14:textId="77777777" w:rsidR="001E792C" w:rsidRDefault="001E792C" w:rsidP="001E792C">
      <w:pPr>
        <w:pStyle w:val="ListParagraph"/>
        <w:numPr>
          <w:ilvl w:val="0"/>
          <w:numId w:val="11"/>
        </w:numPr>
      </w:pPr>
      <w:r>
        <w:t>Developed a successful, professional approach to providing top quality customer service.</w:t>
      </w:r>
    </w:p>
    <w:p w14:paraId="0BBDE047" w14:textId="77777777" w:rsidR="004318D4" w:rsidRDefault="004318D4" w:rsidP="001E792C">
      <w:pPr>
        <w:pStyle w:val="ListParagraph"/>
        <w:numPr>
          <w:ilvl w:val="0"/>
          <w:numId w:val="11"/>
        </w:numPr>
      </w:pPr>
      <w:r>
        <w:t>Get feedback to be sure the customer is, in fact, satisfied with the results.</w:t>
      </w:r>
    </w:p>
    <w:p w14:paraId="0E51B82C" w14:textId="77777777" w:rsidR="001E792C" w:rsidRPr="001E792C" w:rsidRDefault="001E792C" w:rsidP="00285D11"/>
    <w:p w14:paraId="7013222F" w14:textId="77777777" w:rsidR="0020172A" w:rsidRDefault="0020172A">
      <w:pPr>
        <w:pStyle w:val="Heading2"/>
      </w:pPr>
    </w:p>
    <w:p w14:paraId="291359BD" w14:textId="77777777" w:rsidR="0020172A" w:rsidRDefault="0020172A"/>
    <w:sectPr w:rsidR="0020172A">
      <w:headerReference w:type="default" r:id="rId9"/>
      <w:footerReference w:type="default" r:id="rId10"/>
      <w:headerReference w:type="first" r:id="rId11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77915" w14:textId="77777777" w:rsidR="009D2C86" w:rsidRDefault="009D2C86">
      <w:pPr>
        <w:spacing w:after="0" w:line="240" w:lineRule="auto"/>
      </w:pPr>
      <w:r>
        <w:separator/>
      </w:r>
    </w:p>
  </w:endnote>
  <w:endnote w:type="continuationSeparator" w:id="0">
    <w:p w14:paraId="744F85F4" w14:textId="77777777" w:rsidR="009D2C86" w:rsidRDefault="009D2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75F7F" w14:textId="77777777" w:rsidR="0020172A" w:rsidRDefault="0057698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5C4E8" w14:textId="77777777" w:rsidR="009D2C86" w:rsidRDefault="009D2C86">
      <w:pPr>
        <w:spacing w:after="0" w:line="240" w:lineRule="auto"/>
      </w:pPr>
      <w:r>
        <w:separator/>
      </w:r>
    </w:p>
  </w:footnote>
  <w:footnote w:type="continuationSeparator" w:id="0">
    <w:p w14:paraId="549BA2D1" w14:textId="77777777" w:rsidR="009D2C86" w:rsidRDefault="009D2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C8F05" w14:textId="77777777" w:rsidR="0020172A" w:rsidRDefault="0057698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886FFB8" wp14:editId="1E0D363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9C504D8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530DB" w14:textId="77777777" w:rsidR="0020172A" w:rsidRDefault="0057698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BE4FBC5" wp14:editId="1A9BAC1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E5E5DB6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040F8F"/>
    <w:multiLevelType w:val="hybridMultilevel"/>
    <w:tmpl w:val="74E05AEC"/>
    <w:lvl w:ilvl="0" w:tplc="C900A0B2">
      <w:start w:val="54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D0"/>
    <w:rsid w:val="001E792C"/>
    <w:rsid w:val="0020172A"/>
    <w:rsid w:val="00285D11"/>
    <w:rsid w:val="003D1AE1"/>
    <w:rsid w:val="004318D4"/>
    <w:rsid w:val="0047098B"/>
    <w:rsid w:val="00575407"/>
    <w:rsid w:val="0057698B"/>
    <w:rsid w:val="009D2C86"/>
    <w:rsid w:val="00A81ECA"/>
    <w:rsid w:val="00AA16F1"/>
    <w:rsid w:val="00AD10A0"/>
    <w:rsid w:val="00B72DB0"/>
    <w:rsid w:val="00C142E3"/>
    <w:rsid w:val="00D33CB5"/>
    <w:rsid w:val="00F0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0D11A"/>
  <w15:chartTrackingRefBased/>
  <w15:docId w15:val="{59628AFF-F609-A048-B3DD-7F866169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3D1AE1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AE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709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marilcharles58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rlesmamaril/Library/Containers/com.microsoft.Word/Data/Library/Application%20Support/Microsoft/Office/16.0/DTS/Search/%7b76DDFD2B-E097-7D4E-8297-0CA8DBC54533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79F83933AE1E40A07FA924967E7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421E2-D356-CD42-BD31-1190CF82CF7F}"/>
      </w:docPartPr>
      <w:docPartBody>
        <w:p w:rsidR="00340540" w:rsidRDefault="002C503D">
          <w:pPr>
            <w:pStyle w:val="ED79F83933AE1E40A07FA924967E751E"/>
          </w:pPr>
          <w:r>
            <w:t>Skills Summary</w:t>
          </w:r>
        </w:p>
      </w:docPartBody>
    </w:docPart>
    <w:docPart>
      <w:docPartPr>
        <w:name w:val="D49D38506E010D4F8E07B43758548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9963A-DDB2-EA4B-A3C1-2CC46B5EFA2F}"/>
      </w:docPartPr>
      <w:docPartBody>
        <w:p w:rsidR="00340540" w:rsidRDefault="002C503D">
          <w:pPr>
            <w:pStyle w:val="D49D38506E010D4F8E07B43758548D91"/>
          </w:pPr>
          <w:r>
            <w:t>Education</w:t>
          </w:r>
        </w:p>
      </w:docPartBody>
    </w:docPart>
    <w:docPart>
      <w:docPartPr>
        <w:name w:val="658E9088399CB5448A94F3C1931F2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F6B76-D6C0-6545-8131-9F7D20E0BE01}"/>
      </w:docPartPr>
      <w:docPartBody>
        <w:p w:rsidR="00340540" w:rsidRDefault="002C503D">
          <w:pPr>
            <w:pStyle w:val="658E9088399CB5448A94F3C1931F293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D"/>
    <w:rsid w:val="0007260F"/>
    <w:rsid w:val="002C503D"/>
    <w:rsid w:val="00340540"/>
    <w:rsid w:val="00413BB5"/>
    <w:rsid w:val="00D2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79F83933AE1E40A07FA924967E751E">
    <w:name w:val="ED79F83933AE1E40A07FA924967E751E"/>
  </w:style>
  <w:style w:type="paragraph" w:customStyle="1" w:styleId="D49D38506E010D4F8E07B43758548D91">
    <w:name w:val="D49D38506E010D4F8E07B43758548D91"/>
  </w:style>
  <w:style w:type="paragraph" w:customStyle="1" w:styleId="658E9088399CB5448A94F3C1931F2933">
    <w:name w:val="658E9088399CB5448A94F3C1931F2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24CA4A-96BE-CE49-BFDD-F41089336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{76DDFD2B-E097-7D4E-8297-0CA8DBC54533}tf10002079.dotx</Template>
  <TotalTime>4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Charles Mamaril</cp:lastModifiedBy>
  <cp:revision>3</cp:revision>
  <cp:lastPrinted>2020-02-11T20:40:00Z</cp:lastPrinted>
  <dcterms:created xsi:type="dcterms:W3CDTF">2022-01-23T15:04:00Z</dcterms:created>
  <dcterms:modified xsi:type="dcterms:W3CDTF">2022-02-25T02:51:00Z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